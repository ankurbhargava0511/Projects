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F02EC1" w:rsidRDefault="005E5132" w:rsidP="00141A4C">
      <w:pPr>
        <w:pStyle w:val="Title"/>
        <w:rPr>
          <w:b/>
        </w:rPr>
      </w:pPr>
      <w:r w:rsidRPr="00F02EC1">
        <w:rPr>
          <w:b/>
        </w:rPr>
        <w:t>ANKUR BHARGAVA</w:t>
      </w:r>
    </w:p>
    <w:p w:rsidR="00F46ADD" w:rsidRDefault="005E5132" w:rsidP="00F46ADD">
      <w:pPr>
        <w:contextualSpacing/>
      </w:pPr>
      <w:r>
        <w:t>MUMBAI</w:t>
      </w:r>
      <w:r w:rsidR="00141A4C">
        <w:t> | </w:t>
      </w:r>
      <w:r>
        <w:t>+919820965953</w:t>
      </w:r>
      <w:r w:rsidR="00141A4C">
        <w:t> | </w:t>
      </w:r>
      <w:r w:rsidR="00F46ADD" w:rsidRPr="00F46ADD">
        <w:t>ankurbhargava0511@gmail.com|</w:t>
      </w:r>
    </w:p>
    <w:p w:rsidR="00141A4C" w:rsidRDefault="002376C3" w:rsidP="00F46ADD">
      <w:pPr>
        <w:contextualSpacing/>
      </w:pPr>
      <w:hyperlink r:id="rId8" w:history="1">
        <w:r w:rsidR="001F49E5" w:rsidRPr="001F49E5">
          <w:rPr>
            <w:color w:val="0000FF"/>
            <w:u w:val="single"/>
          </w:rPr>
          <w:t>https://www.linkedin.com/in/ankur-bhargava-49226924/</w:t>
        </w:r>
      </w:hyperlink>
    </w:p>
    <w:p w:rsidR="006270A9" w:rsidRDefault="00C33AF6" w:rsidP="00141A4C">
      <w:pPr>
        <w:pStyle w:val="Heading1"/>
      </w:pPr>
      <w:r>
        <w:t>Summary</w:t>
      </w:r>
    </w:p>
    <w:p w:rsidR="006270A9" w:rsidRDefault="00C33AF6">
      <w:r>
        <w:t xml:space="preserve">13+ year of experience in Software </w:t>
      </w:r>
      <w:r w:rsidR="002E3929">
        <w:t>Development, Designing and Architecture with Exposure to</w:t>
      </w:r>
      <w:r>
        <w:t xml:space="preserve"> Project Management and Execution</w:t>
      </w:r>
      <w:r w:rsidR="002E3929">
        <w:t xml:space="preserve"> with good problem solving skill.</w:t>
      </w:r>
    </w:p>
    <w:p w:rsidR="00E30B81" w:rsidRDefault="00E30B81" w:rsidP="00E30B81">
      <w:pPr>
        <w:pStyle w:val="Heading1"/>
      </w:pPr>
      <w:r>
        <w:t>Technical Skills</w:t>
      </w:r>
    </w:p>
    <w:p w:rsidR="00015C8A" w:rsidRPr="00C33AF6" w:rsidRDefault="0085136E" w:rsidP="00C33AF6">
      <w:pPr>
        <w:pStyle w:val="Heading2"/>
        <w:numPr>
          <w:ilvl w:val="0"/>
          <w:numId w:val="28"/>
        </w:numPr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C33AF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Windows Technology: </w:t>
      </w:r>
      <w:r w:rsidRPr="00C33AF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WPF, </w:t>
      </w:r>
      <w:r w:rsidR="00006A03" w:rsidRPr="00C33AF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WinForms, Dev Express</w:t>
      </w:r>
      <w:r w:rsidRPr="00C33AF6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, Multithreading, Windows Services</w:t>
      </w:r>
    </w:p>
    <w:p w:rsidR="00E8375F" w:rsidRPr="00C33AF6" w:rsidRDefault="00E8375F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 xml:space="preserve">Web Technology: </w:t>
      </w:r>
      <w:r w:rsidRPr="00C33AF6">
        <w:t>React</w:t>
      </w:r>
      <w:r w:rsidR="00006A03" w:rsidRPr="00C33AF6">
        <w:t>.</w:t>
      </w:r>
      <w:r w:rsidRPr="00C33AF6">
        <w:t>js , HTML 5, JavaScript</w:t>
      </w:r>
      <w:r w:rsidR="00006A03" w:rsidRPr="00C33AF6">
        <w:t>, ECMA Script 6/7,</w:t>
      </w:r>
      <w:r w:rsidR="0085136E" w:rsidRPr="00C33AF6">
        <w:t>TypeScript,</w:t>
      </w:r>
      <w:r w:rsidR="00006A03" w:rsidRPr="00C33AF6">
        <w:t xml:space="preserve"> CSS , </w:t>
      </w:r>
      <w:r w:rsidR="0085136E" w:rsidRPr="00C33AF6">
        <w:t>B</w:t>
      </w:r>
      <w:r w:rsidR="00006A03" w:rsidRPr="00C33AF6">
        <w:t>ootstrap</w:t>
      </w:r>
      <w:r w:rsidR="0085136E" w:rsidRPr="00C33AF6">
        <w:t xml:space="preserve">, </w:t>
      </w:r>
      <w:proofErr w:type="spellStart"/>
      <w:r w:rsidR="0085136E" w:rsidRPr="00C33AF6">
        <w:t>Nodejs</w:t>
      </w:r>
      <w:proofErr w:type="spellEnd"/>
      <w:r w:rsidR="0085136E" w:rsidRPr="00C33AF6">
        <w:t xml:space="preserve">, Web services, Web API  </w:t>
      </w:r>
    </w:p>
    <w:p w:rsidR="00E8375F" w:rsidRPr="00C33AF6" w:rsidRDefault="0085136E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>Development Environment:</w:t>
      </w:r>
      <w:r w:rsidR="00E8375F" w:rsidRPr="00C33AF6">
        <w:rPr>
          <w:b/>
        </w:rPr>
        <w:t xml:space="preserve"> </w:t>
      </w:r>
      <w:r w:rsidR="00E8375F" w:rsidRPr="00C33AF6">
        <w:t>Visual Studio 2005 to 2017, VS code</w:t>
      </w:r>
      <w:r w:rsidRPr="00C33AF6">
        <w:t>, Anaconda, .NET, .NET Core</w:t>
      </w:r>
    </w:p>
    <w:p w:rsidR="00E8375F" w:rsidRPr="00C33AF6" w:rsidRDefault="0085136E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>Database</w:t>
      </w:r>
      <w:r w:rsidR="00E8375F" w:rsidRPr="00C33AF6">
        <w:rPr>
          <w:b/>
        </w:rPr>
        <w:t xml:space="preserve">: </w:t>
      </w:r>
      <w:r w:rsidR="00E8375F" w:rsidRPr="00C33AF6">
        <w:t xml:space="preserve">Oracle, </w:t>
      </w:r>
      <w:r w:rsidRPr="00C33AF6">
        <w:t>SQL</w:t>
      </w:r>
      <w:r w:rsidR="00E8375F" w:rsidRPr="00C33AF6">
        <w:t xml:space="preserve"> Server</w:t>
      </w:r>
      <w:r w:rsidR="00C33AF6">
        <w:t>, P</w:t>
      </w:r>
      <w:r w:rsidR="00C33AF6" w:rsidRPr="00C33AF6">
        <w:t>ostgreSQL</w:t>
      </w:r>
    </w:p>
    <w:p w:rsidR="00E8375F" w:rsidRPr="00C33AF6" w:rsidRDefault="00E8375F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 xml:space="preserve">Language: </w:t>
      </w:r>
      <w:r w:rsidRPr="00C33AF6">
        <w:t>C#</w:t>
      </w:r>
      <w:r w:rsidR="00C33AF6">
        <w:t xml:space="preserve"> </w:t>
      </w:r>
      <w:r w:rsidRPr="00C33AF6">
        <w:t>6.0/7.0, JavaScript, ES6, Typescript, Python 2.0/3.0</w:t>
      </w:r>
      <w:r w:rsidR="00C33AF6">
        <w:t>, Visual Basic</w:t>
      </w:r>
    </w:p>
    <w:p w:rsidR="00E8375F" w:rsidRPr="00C33AF6" w:rsidRDefault="0085136E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>CI/CD</w:t>
      </w:r>
      <w:r w:rsidR="00E8375F" w:rsidRPr="00C33AF6">
        <w:rPr>
          <w:b/>
        </w:rPr>
        <w:t xml:space="preserve">: </w:t>
      </w:r>
      <w:r w:rsidR="00E8375F" w:rsidRPr="00C33AF6">
        <w:t>Windows, Kubernetes, Docker</w:t>
      </w:r>
      <w:r w:rsidRPr="00C33AF6">
        <w:t>, Team City, Jenkins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 xml:space="preserve">Test Environment: </w:t>
      </w:r>
      <w:r w:rsidRPr="00C33AF6">
        <w:t>MS TEST, N UNIT, JEST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 xml:space="preserve">Data Structures </w:t>
      </w:r>
      <w:r w:rsidR="00C33AF6" w:rsidRPr="00C33AF6">
        <w:rPr>
          <w:b/>
        </w:rPr>
        <w:t>and</w:t>
      </w:r>
      <w:r w:rsidRPr="00C33AF6">
        <w:rPr>
          <w:b/>
        </w:rPr>
        <w:t xml:space="preserve"> </w:t>
      </w:r>
      <w:r w:rsidR="00C33AF6" w:rsidRPr="00C33AF6">
        <w:rPr>
          <w:b/>
        </w:rPr>
        <w:t>Algorithms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 xml:space="preserve">Source Repo: </w:t>
      </w:r>
      <w:r w:rsidRPr="00C33AF6">
        <w:t>VSS, SVN, GIT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</w:pPr>
      <w:r w:rsidRPr="00C33AF6">
        <w:rPr>
          <w:b/>
        </w:rPr>
        <w:t xml:space="preserve">Design </w:t>
      </w:r>
      <w:r w:rsidR="00A37C00">
        <w:rPr>
          <w:b/>
        </w:rPr>
        <w:t>Concepts</w:t>
      </w:r>
      <w:r w:rsidRPr="00C33AF6">
        <w:rPr>
          <w:b/>
        </w:rPr>
        <w:t xml:space="preserve">: </w:t>
      </w:r>
      <w:r w:rsidRPr="00C33AF6">
        <w:t>GOF (Creational, structural, behavior), MVC, MVP, MVVM</w:t>
      </w:r>
      <w:r w:rsidR="00A37C00">
        <w:t>, SOLID, OOPS</w:t>
      </w:r>
    </w:p>
    <w:p w:rsidR="0085136E" w:rsidRPr="00C33AF6" w:rsidRDefault="0085136E" w:rsidP="00C33AF6">
      <w:pPr>
        <w:pStyle w:val="ListParagraph"/>
        <w:numPr>
          <w:ilvl w:val="0"/>
          <w:numId w:val="28"/>
        </w:numPr>
        <w:rPr>
          <w:b/>
        </w:rPr>
      </w:pPr>
      <w:r w:rsidRPr="00C33AF6">
        <w:rPr>
          <w:b/>
        </w:rPr>
        <w:t xml:space="preserve">BI: </w:t>
      </w:r>
      <w:r w:rsidRPr="00C33AF6">
        <w:t>SSIS, SSAS, SSRS, Crystal reports</w:t>
      </w:r>
    </w:p>
    <w:p w:rsidR="00C33AF6" w:rsidRDefault="00C33AF6" w:rsidP="00C33AF6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Development Methodology: </w:t>
      </w:r>
      <w:r w:rsidR="00A41268">
        <w:t>Agile,</w:t>
      </w:r>
      <w:r>
        <w:t xml:space="preserve"> </w:t>
      </w:r>
      <w:r w:rsidR="00A41268">
        <w:t>Scrum,</w:t>
      </w:r>
      <w:r>
        <w:t xml:space="preserve"> Kanban</w:t>
      </w:r>
      <w:r w:rsidR="00A41268">
        <w:rPr>
          <w:b/>
        </w:rPr>
        <w:t>.</w:t>
      </w:r>
    </w:p>
    <w:p w:rsidR="00A41268" w:rsidRPr="00C33AF6" w:rsidRDefault="00A41268" w:rsidP="00C33AF6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Messaging</w:t>
      </w:r>
      <w:bookmarkStart w:id="0" w:name="_GoBack"/>
      <w:bookmarkEnd w:id="0"/>
      <w:r>
        <w:rPr>
          <w:b/>
        </w:rPr>
        <w:t xml:space="preserve">: </w:t>
      </w:r>
      <w:r w:rsidRPr="00A41268">
        <w:t xml:space="preserve">Rabbit MQ, </w:t>
      </w:r>
      <w:proofErr w:type="spellStart"/>
      <w:r w:rsidRPr="00A41268">
        <w:t>Qpid</w:t>
      </w:r>
      <w:proofErr w:type="spellEnd"/>
      <w:r w:rsidR="00401778">
        <w:t>, Message Broker(MQ)</w:t>
      </w:r>
    </w:p>
    <w:sdt>
      <w:sdtPr>
        <w:alias w:val="Experience:"/>
        <w:tag w:val="Experience:"/>
        <w:id w:val="171684534"/>
        <w:placeholder>
          <w:docPart w:val="00F750A7B107478496477863B760B626"/>
        </w:placeholder>
        <w:temporary/>
        <w:showingPlcHdr/>
        <w15:appearance w15:val="hidden"/>
      </w:sdtPr>
      <w:sdtEndPr/>
      <w:sdtContent>
        <w:p w:rsidR="00EA5792" w:rsidRDefault="00EA5792" w:rsidP="00EA5792">
          <w:pPr>
            <w:pStyle w:val="Heading1"/>
          </w:pPr>
          <w:r>
            <w:t>Experience</w:t>
          </w:r>
        </w:p>
      </w:sdtContent>
    </w:sdt>
    <w:p w:rsidR="00E30B81" w:rsidRDefault="00663B89" w:rsidP="00663B89">
      <w:pPr>
        <w:pStyle w:val="Heading2"/>
        <w:spacing w:line="360" w:lineRule="auto"/>
      </w:pPr>
      <w:r>
        <w:t>JP morgan chase</w:t>
      </w:r>
      <w:r>
        <w:tab/>
      </w:r>
      <w:r>
        <w:tab/>
      </w:r>
      <w:r w:rsidR="00E30B81">
        <w:t xml:space="preserve">SEp 2013 –till date </w:t>
      </w:r>
      <w:r>
        <w:t xml:space="preserve"> </w:t>
      </w:r>
      <w:r>
        <w:tab/>
      </w:r>
      <w:r w:rsidR="00E30B81">
        <w:t>Associate (AVP)</w:t>
      </w:r>
    </w:p>
    <w:p w:rsidR="00DE5CE7" w:rsidRDefault="00663B89" w:rsidP="00663B89">
      <w:pPr>
        <w:pStyle w:val="Heading2"/>
        <w:spacing w:line="360" w:lineRule="auto"/>
      </w:pPr>
      <w:r>
        <w:t xml:space="preserve">polaris software </w:t>
      </w:r>
      <w:r w:rsidR="00DE5CE7">
        <w:tab/>
        <w:t>Jul 2010 -aug 20</w:t>
      </w:r>
      <w:r w:rsidR="00E30B81">
        <w:t>13</w:t>
      </w:r>
      <w:r w:rsidR="00DE5CE7">
        <w:t xml:space="preserve"> </w:t>
      </w:r>
      <w:r>
        <w:tab/>
      </w:r>
      <w:r w:rsidR="00DE5CE7">
        <w:t xml:space="preserve">Senior Software </w:t>
      </w:r>
      <w:r w:rsidR="00E30B81">
        <w:t>Consultant</w:t>
      </w:r>
    </w:p>
    <w:p w:rsidR="00DE5CE7" w:rsidRDefault="00DE5CE7" w:rsidP="00663B89">
      <w:pPr>
        <w:pStyle w:val="Heading2"/>
        <w:spacing w:line="360" w:lineRule="auto"/>
      </w:pPr>
      <w:r w:rsidRPr="00DE5CE7">
        <w:t>Steria India Ltd</w:t>
      </w:r>
      <w:r w:rsidR="00663B89">
        <w:tab/>
      </w:r>
      <w:r w:rsidR="00663B89">
        <w:tab/>
      </w:r>
      <w:r>
        <w:t>Mar 2010 -Jun 2010</w:t>
      </w:r>
      <w:r w:rsidR="00663B89">
        <w:tab/>
      </w:r>
      <w:r>
        <w:t>Senior Software Engineer</w:t>
      </w:r>
    </w:p>
    <w:p w:rsidR="00DE5CE7" w:rsidRDefault="00DE5CE7" w:rsidP="00663B89">
      <w:pPr>
        <w:pStyle w:val="Heading2"/>
        <w:spacing w:line="360" w:lineRule="auto"/>
      </w:pPr>
      <w:r w:rsidRPr="00DE5CE7">
        <w:t>Cognizant</w:t>
      </w:r>
      <w:r w:rsidR="00663B89">
        <w:t> </w:t>
      </w:r>
      <w:r w:rsidR="00663B89">
        <w:tab/>
        <w:t>(CTS)</w:t>
      </w:r>
      <w:r w:rsidR="00663B89">
        <w:tab/>
      </w:r>
      <w:r w:rsidR="00663B89">
        <w:tab/>
      </w:r>
      <w:r>
        <w:t>DEC</w:t>
      </w:r>
      <w:r w:rsidR="00EA5792">
        <w:t xml:space="preserve"> 200</w:t>
      </w:r>
      <w:r>
        <w:t xml:space="preserve">9 </w:t>
      </w:r>
      <w:r w:rsidR="00EA5792">
        <w:t>-</w:t>
      </w:r>
      <w:r>
        <w:t>Mar</w:t>
      </w:r>
      <w:r w:rsidR="00EA5792">
        <w:t xml:space="preserve"> 20</w:t>
      </w:r>
      <w:r>
        <w:t xml:space="preserve">10 </w:t>
      </w:r>
      <w:r w:rsidR="00663B89">
        <w:tab/>
      </w:r>
      <w:r>
        <w:t>Senior Software Engineer</w:t>
      </w:r>
    </w:p>
    <w:p w:rsidR="00DE5CE7" w:rsidRDefault="00DE5CE7" w:rsidP="00663B89">
      <w:pPr>
        <w:pStyle w:val="Heading2"/>
        <w:spacing w:line="360" w:lineRule="auto"/>
      </w:pPr>
      <w:r>
        <w:t>UsT Global </w:t>
      </w:r>
      <w:r>
        <w:tab/>
      </w:r>
      <w:r>
        <w:tab/>
        <w:t>nov 2006-dec 2009</w:t>
      </w:r>
      <w:r w:rsidR="00663B89">
        <w:tab/>
      </w:r>
      <w:r>
        <w:t>Software Engineer</w:t>
      </w:r>
    </w:p>
    <w:sdt>
      <w:sdtPr>
        <w:alias w:val="Education:"/>
        <w:tag w:val="Education:"/>
        <w:id w:val="807127995"/>
        <w:placeholder>
          <w:docPart w:val="D69E2EBC2B1E4DD9B6FA2CB5985CD79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EA5792">
      <w:pPr>
        <w:pStyle w:val="Heading2"/>
      </w:pPr>
      <w:r>
        <w:t>B.Tech</w:t>
      </w:r>
      <w:r w:rsidR="009D5933">
        <w:t> | </w:t>
      </w:r>
      <w:r>
        <w:t>June 2006</w:t>
      </w:r>
      <w:r w:rsidR="009D5933">
        <w:t> | </w:t>
      </w:r>
      <w:r>
        <w:t>Miet Meerut | UP Techical University</w:t>
      </w:r>
    </w:p>
    <w:p w:rsidR="006270A9" w:rsidRDefault="00EA5792" w:rsidP="001B29CF">
      <w:pPr>
        <w:pStyle w:val="ListBullet"/>
      </w:pPr>
      <w:r>
        <w:t>Score:77.68%</w:t>
      </w:r>
    </w:p>
    <w:p w:rsidR="006270A9" w:rsidRDefault="00EA5792">
      <w:pPr>
        <w:pStyle w:val="Heading2"/>
      </w:pPr>
      <w:r>
        <w:t>10+2</w:t>
      </w:r>
      <w:r w:rsidR="009D5933">
        <w:t> | </w:t>
      </w:r>
      <w:r>
        <w:t>May 2001</w:t>
      </w:r>
      <w:r w:rsidR="009D5933">
        <w:t> | </w:t>
      </w:r>
      <w:r>
        <w:t>Mont fort | UP board</w:t>
      </w:r>
    </w:p>
    <w:p w:rsidR="006270A9" w:rsidRDefault="00EA5792">
      <w:pPr>
        <w:pStyle w:val="ListBullet"/>
      </w:pPr>
      <w:r>
        <w:t>Score:76.2%</w:t>
      </w:r>
    </w:p>
    <w:p w:rsidR="00EA5792" w:rsidRDefault="00EA5792" w:rsidP="00EA5792">
      <w:pPr>
        <w:pStyle w:val="Heading2"/>
      </w:pPr>
      <w:r>
        <w:t>10 | May 1999 | Mont fort | UP board</w:t>
      </w:r>
    </w:p>
    <w:p w:rsidR="00E52E2D" w:rsidRDefault="00EA5792" w:rsidP="00663B89">
      <w:pPr>
        <w:pStyle w:val="ListBullet"/>
      </w:pPr>
      <w:r>
        <w:t>Score:82.82%</w:t>
      </w:r>
    </w:p>
    <w:p w:rsidR="00663B89" w:rsidRDefault="00663B89" w:rsidP="00663B89">
      <w:pPr>
        <w:pStyle w:val="Heading1"/>
      </w:pPr>
      <w:r>
        <w:lastRenderedPageBreak/>
        <w:t>Projects</w:t>
      </w:r>
    </w:p>
    <w:p w:rsidR="00524272" w:rsidRDefault="00524272" w:rsidP="00524272">
      <w:pPr>
        <w:pStyle w:val="Heading2"/>
      </w:pPr>
      <w:r>
        <w:t>DATAFOX | </w:t>
      </w:r>
      <w:r w:rsidR="001D0682">
        <w:t>JUN</w:t>
      </w:r>
      <w:r>
        <w:t xml:space="preserve"> 201</w:t>
      </w:r>
      <w:r w:rsidR="001D0682">
        <w:t>9</w:t>
      </w:r>
      <w:r>
        <w:t xml:space="preserve"> –</w:t>
      </w:r>
      <w:r w:rsidR="001D0682">
        <w:t>TILL DAte</w:t>
      </w:r>
    </w:p>
    <w:p w:rsidR="00524272" w:rsidRDefault="00524272" w:rsidP="00524272">
      <w:pPr>
        <w:pStyle w:val="ListBullet"/>
      </w:pPr>
      <w:r>
        <w:t>JP Morgan</w:t>
      </w:r>
    </w:p>
    <w:p w:rsidR="00524272" w:rsidRDefault="001D0682" w:rsidP="007A7208">
      <w:pPr>
        <w:pStyle w:val="ListBullet"/>
      </w:pPr>
      <w:proofErr w:type="spellStart"/>
      <w:r>
        <w:t>VSCode</w:t>
      </w:r>
      <w:proofErr w:type="spellEnd"/>
      <w:r>
        <w:t xml:space="preserve"> , </w:t>
      </w:r>
      <w:proofErr w:type="spellStart"/>
      <w:r>
        <w:t>Reactjs</w:t>
      </w:r>
      <w:proofErr w:type="spellEnd"/>
      <w:r w:rsidR="007A7208">
        <w:t xml:space="preserve"> </w:t>
      </w:r>
      <w:r>
        <w:t>, HTML 5, JavaScript, Java11, Oracle</w:t>
      </w:r>
      <w:r w:rsidR="007A7208">
        <w:t>,</w:t>
      </w:r>
      <w:r>
        <w:t xml:space="preserve"> </w:t>
      </w:r>
      <w:proofErr w:type="spellStart"/>
      <w:r w:rsidR="007A7208" w:rsidRPr="007A7208">
        <w:t>kubernetes</w:t>
      </w:r>
      <w:proofErr w:type="spellEnd"/>
      <w:r w:rsidR="007A7208">
        <w:t>, Docker</w:t>
      </w:r>
      <w:r w:rsidR="005D62A3">
        <w:t>, Python</w:t>
      </w:r>
    </w:p>
    <w:p w:rsidR="00524272" w:rsidRDefault="001D0682" w:rsidP="00524272">
      <w:pPr>
        <w:pStyle w:val="ListBullet"/>
      </w:pPr>
      <w:r>
        <w:t xml:space="preserve">Trade Management, Supportability, Tooling and Data Analysis </w:t>
      </w:r>
    </w:p>
    <w:p w:rsidR="00524272" w:rsidRDefault="00524272" w:rsidP="00524272">
      <w:pPr>
        <w:pStyle w:val="Heading2"/>
      </w:pPr>
      <w:r>
        <w:t>MOTH | </w:t>
      </w:r>
      <w:r w:rsidR="00806616">
        <w:t>Mar</w:t>
      </w:r>
      <w:r>
        <w:t xml:space="preserve"> 20</w:t>
      </w:r>
      <w:r w:rsidR="00806616">
        <w:t>16</w:t>
      </w:r>
      <w:r>
        <w:t xml:space="preserve"> –</w:t>
      </w:r>
      <w:r w:rsidR="00806616">
        <w:t>Till date</w:t>
      </w:r>
    </w:p>
    <w:p w:rsidR="00524272" w:rsidRDefault="00524272" w:rsidP="00524272">
      <w:pPr>
        <w:pStyle w:val="ListBullet"/>
      </w:pPr>
      <w:r>
        <w:t>JP Morgan</w:t>
      </w:r>
    </w:p>
    <w:p w:rsidR="00524272" w:rsidRDefault="00524272" w:rsidP="00524272">
      <w:pPr>
        <w:pStyle w:val="ListBullet"/>
      </w:pPr>
      <w:r>
        <w:t>Visual Studio 2015/2017</w:t>
      </w:r>
      <w:r w:rsidRPr="006E7C35">
        <w:t>,</w:t>
      </w:r>
      <w:r w:rsidR="00806616">
        <w:t xml:space="preserve"> .NET Core</w:t>
      </w:r>
      <w:r w:rsidR="001D0682">
        <w:t xml:space="preserve"> 2.0</w:t>
      </w:r>
      <w:r w:rsidR="00806616">
        <w:t>,</w:t>
      </w:r>
      <w:r w:rsidRPr="006E7C35">
        <w:t xml:space="preserve"> C#</w:t>
      </w:r>
      <w:r w:rsidR="00806616">
        <w:t xml:space="preserve"> 6</w:t>
      </w:r>
      <w:r w:rsidRPr="006E7C35">
        <w:t xml:space="preserve">, </w:t>
      </w:r>
      <w:r>
        <w:t>WPF, Dev Express</w:t>
      </w:r>
      <w:r w:rsidRPr="006E7C35">
        <w:t>,</w:t>
      </w:r>
      <w:r>
        <w:t xml:space="preserve"> SQL Server 201</w:t>
      </w:r>
      <w:r w:rsidR="00806616">
        <w:t>4</w:t>
      </w:r>
      <w:r w:rsidRPr="00E52E2D">
        <w:t>,</w:t>
      </w:r>
      <w:r>
        <w:t xml:space="preserve"> </w:t>
      </w:r>
      <w:r w:rsidR="00806616">
        <w:t>N-Unit</w:t>
      </w:r>
      <w:r>
        <w:t xml:space="preserve">, </w:t>
      </w:r>
      <w:proofErr w:type="spellStart"/>
      <w:r w:rsidR="00806616">
        <w:t>Git</w:t>
      </w:r>
      <w:proofErr w:type="spellEnd"/>
      <w:r w:rsidR="00806616">
        <w:t xml:space="preserve"> , MVC, MVVM</w:t>
      </w:r>
      <w:r w:rsidR="001D0682">
        <w:t>, Team city</w:t>
      </w:r>
      <w:r w:rsidR="005D62A3">
        <w:t>, Python</w:t>
      </w:r>
      <w:r w:rsidR="00015C8A">
        <w:t>, Multi-threading</w:t>
      </w:r>
    </w:p>
    <w:p w:rsidR="00524272" w:rsidRDefault="00806616" w:rsidP="00524272">
      <w:pPr>
        <w:pStyle w:val="ListBullet"/>
      </w:pPr>
      <w:r>
        <w:t>Trade Management, Reconciliations, Option Expiry, Trade Life cycling, Restructuring</w:t>
      </w:r>
    </w:p>
    <w:p w:rsidR="00E52E2D" w:rsidRDefault="00E52E2D" w:rsidP="00E52E2D">
      <w:pPr>
        <w:pStyle w:val="Heading2"/>
      </w:pPr>
      <w:r>
        <w:t>SIGNAl | AUG 2014 –</w:t>
      </w:r>
      <w:r w:rsidR="00806616">
        <w:t>Mar</w:t>
      </w:r>
      <w:r>
        <w:t xml:space="preserve"> 201</w:t>
      </w:r>
      <w:r w:rsidR="00806616">
        <w:t>6</w:t>
      </w:r>
    </w:p>
    <w:p w:rsidR="00E52E2D" w:rsidRDefault="00E52E2D" w:rsidP="00E52E2D">
      <w:pPr>
        <w:pStyle w:val="ListBullet"/>
      </w:pPr>
      <w:r>
        <w:t>JP Morgan</w:t>
      </w:r>
    </w:p>
    <w:p w:rsidR="00E52E2D" w:rsidRDefault="00E52E2D" w:rsidP="00E52E2D">
      <w:pPr>
        <w:pStyle w:val="ListBullet"/>
      </w:pPr>
      <w:r>
        <w:t>Visual Studio 2012</w:t>
      </w:r>
      <w:r w:rsidR="00524272">
        <w:t>/2013</w:t>
      </w:r>
      <w:r w:rsidRPr="006E7C35">
        <w:t xml:space="preserve">, C#, </w:t>
      </w:r>
      <w:r w:rsidR="00806616">
        <w:t>WinForms</w:t>
      </w:r>
      <w:r>
        <w:t>, SQL Server 2012</w:t>
      </w:r>
      <w:r w:rsidRPr="00E52E2D">
        <w:t>, SSIS</w:t>
      </w:r>
      <w:r>
        <w:t xml:space="preserve">, </w:t>
      </w:r>
      <w:r w:rsidR="00524272">
        <w:t xml:space="preserve">Iron Python, Windows Services, </w:t>
      </w:r>
      <w:r>
        <w:t xml:space="preserve">SVN, MS Test, </w:t>
      </w:r>
      <w:r w:rsidR="00524272">
        <w:t>Python 2.</w:t>
      </w:r>
    </w:p>
    <w:p w:rsidR="00E52E2D" w:rsidRDefault="00E52E2D" w:rsidP="00E52E2D">
      <w:pPr>
        <w:pStyle w:val="ListBullet"/>
      </w:pPr>
      <w:r>
        <w:t>Derivative and Security Intraday Risk and PL</w:t>
      </w:r>
    </w:p>
    <w:p w:rsidR="00E52E2D" w:rsidRDefault="00E52E2D" w:rsidP="00E52E2D">
      <w:pPr>
        <w:pStyle w:val="Heading2"/>
      </w:pPr>
      <w:r>
        <w:t>Radience | dec 2011 –SEP 2014</w:t>
      </w:r>
    </w:p>
    <w:p w:rsidR="00E52E2D" w:rsidRDefault="00E52E2D" w:rsidP="00E52E2D">
      <w:pPr>
        <w:pStyle w:val="ListBullet"/>
      </w:pPr>
      <w:r>
        <w:t>Polaris  (JP Morgan )</w:t>
      </w:r>
    </w:p>
    <w:p w:rsidR="00E52E2D" w:rsidRDefault="00E52E2D" w:rsidP="00E52E2D">
      <w:pPr>
        <w:pStyle w:val="ListBullet"/>
      </w:pPr>
      <w:r w:rsidRPr="006E7C35">
        <w:t xml:space="preserve">Visual Studio 2008, C#, </w:t>
      </w:r>
      <w:r>
        <w:t>WPF, Dev Express</w:t>
      </w:r>
      <w:r w:rsidRPr="006E7C35">
        <w:t>,</w:t>
      </w:r>
      <w:r>
        <w:t xml:space="preserve"> SQL Server 2008</w:t>
      </w:r>
      <w:r w:rsidRPr="00E52E2D">
        <w:t>, SSIS</w:t>
      </w:r>
      <w:r>
        <w:t>, SVN, MS Test</w:t>
      </w:r>
    </w:p>
    <w:p w:rsidR="00E52E2D" w:rsidRDefault="00E52E2D" w:rsidP="00E52E2D">
      <w:pPr>
        <w:pStyle w:val="ListBullet"/>
      </w:pPr>
      <w:r>
        <w:t>Asia Pac Derivative and Security Intraday Risk and PL</w:t>
      </w:r>
    </w:p>
    <w:p w:rsidR="00E52E2D" w:rsidRDefault="00E52E2D" w:rsidP="00E52E2D">
      <w:pPr>
        <w:pStyle w:val="Heading2"/>
      </w:pPr>
      <w:r>
        <w:t>Recone | SEP 2011 –jun 2013</w:t>
      </w:r>
    </w:p>
    <w:p w:rsidR="00E52E2D" w:rsidRDefault="00E52E2D" w:rsidP="00E52E2D">
      <w:pPr>
        <w:pStyle w:val="ListBullet"/>
      </w:pPr>
      <w:r>
        <w:t>Polaris  (JP Morgan )</w:t>
      </w:r>
    </w:p>
    <w:p w:rsidR="00E52E2D" w:rsidRDefault="00E52E2D" w:rsidP="00E52E2D">
      <w:pPr>
        <w:pStyle w:val="ListBullet"/>
      </w:pPr>
      <w:r w:rsidRPr="006E7C35">
        <w:t xml:space="preserve">Visual Studio 2008, C#, </w:t>
      </w:r>
      <w:r>
        <w:t>WPF</w:t>
      </w:r>
      <w:r w:rsidRPr="006E7C35">
        <w:t>, SQL Server 2008</w:t>
      </w:r>
      <w:r>
        <w:t>,</w:t>
      </w:r>
      <w:r w:rsidRPr="00E52E2D">
        <w:t xml:space="preserve"> SSIS</w:t>
      </w:r>
      <w:r>
        <w:t>, SVN, MS Test</w:t>
      </w:r>
    </w:p>
    <w:p w:rsidR="00E52E2D" w:rsidRDefault="00E52E2D" w:rsidP="00E52E2D">
      <w:pPr>
        <w:pStyle w:val="ListBullet"/>
      </w:pPr>
      <w:r>
        <w:t>Bond Trade Reconciliations</w:t>
      </w:r>
    </w:p>
    <w:p w:rsidR="00EF6A8A" w:rsidRDefault="00EF6A8A" w:rsidP="00EF6A8A">
      <w:pPr>
        <w:pStyle w:val="Heading2"/>
      </w:pPr>
      <w:r>
        <w:t>B2 Blotter | JUL 2010 –jun 2013</w:t>
      </w:r>
    </w:p>
    <w:p w:rsidR="00EF6A8A" w:rsidRDefault="00EF6A8A" w:rsidP="00EF6A8A">
      <w:pPr>
        <w:pStyle w:val="ListBullet"/>
      </w:pPr>
      <w:r>
        <w:t>Polaris  (JP Morgan )</w:t>
      </w:r>
    </w:p>
    <w:p w:rsidR="00EF6A8A" w:rsidRDefault="00EF6A8A" w:rsidP="00E52E2D">
      <w:pPr>
        <w:pStyle w:val="ListBullet"/>
      </w:pPr>
      <w:r w:rsidRPr="006E7C35">
        <w:t xml:space="preserve">Visual Studio 2008, C#, </w:t>
      </w:r>
      <w:r w:rsidR="00E52E2D">
        <w:t>WinForms</w:t>
      </w:r>
      <w:r w:rsidRPr="006E7C35">
        <w:t>, SQL Server 2008</w:t>
      </w:r>
      <w:r w:rsidR="00E52E2D" w:rsidRPr="00E52E2D">
        <w:t>, SSIS</w:t>
      </w:r>
      <w:r w:rsidR="00E52E2D">
        <w:t>, SSAS</w:t>
      </w:r>
      <w:r>
        <w:t>, SVN</w:t>
      </w:r>
      <w:r w:rsidR="00E52E2D">
        <w:t>, MS Test</w:t>
      </w:r>
    </w:p>
    <w:p w:rsidR="00EF6A8A" w:rsidRDefault="00EF6A8A" w:rsidP="00663B89">
      <w:pPr>
        <w:pStyle w:val="ListBullet"/>
      </w:pPr>
      <w:r>
        <w:t>CDS – Credit Derivative Trade Capture</w:t>
      </w:r>
    </w:p>
    <w:p w:rsidR="006E7C35" w:rsidRDefault="006E7C35" w:rsidP="006E7C35">
      <w:pPr>
        <w:pStyle w:val="Heading2"/>
      </w:pPr>
      <w:r w:rsidRPr="006E7C35">
        <w:t>WinPAD- Promotion Activity Database</w:t>
      </w:r>
      <w:r>
        <w:t xml:space="preserve"> | mar 2010 –jun 2010</w:t>
      </w:r>
    </w:p>
    <w:p w:rsidR="006E7C35" w:rsidRDefault="006E7C35" w:rsidP="006E7C35">
      <w:pPr>
        <w:pStyle w:val="ListBullet"/>
      </w:pPr>
      <w:proofErr w:type="spellStart"/>
      <w:r>
        <w:t>Steria</w:t>
      </w:r>
      <w:proofErr w:type="spellEnd"/>
      <w:r>
        <w:t xml:space="preserve"> (CTS) (AXA )</w:t>
      </w:r>
    </w:p>
    <w:p w:rsidR="006E7C35" w:rsidRDefault="006E7C35" w:rsidP="006E7C35">
      <w:pPr>
        <w:pStyle w:val="ListBullet"/>
      </w:pPr>
      <w:r w:rsidRPr="006E7C35">
        <w:t xml:space="preserve">Visual Studio 2008, C#, </w:t>
      </w:r>
      <w:r w:rsidR="003A23A3">
        <w:t>WPF</w:t>
      </w:r>
      <w:r w:rsidR="003A23A3" w:rsidRPr="006E7C35">
        <w:t>,</w:t>
      </w:r>
      <w:r w:rsidRPr="006E7C35">
        <w:t xml:space="preserve"> SQL Server 2008</w:t>
      </w:r>
      <w:r>
        <w:t>, MVC, MVP</w:t>
      </w:r>
      <w:r w:rsidR="003A23A3">
        <w:t>, SVN</w:t>
      </w:r>
    </w:p>
    <w:p w:rsidR="006E7C35" w:rsidRDefault="006E7C35" w:rsidP="006E7C35">
      <w:pPr>
        <w:pStyle w:val="ListBullet"/>
      </w:pPr>
      <w:r>
        <w:t>Life and Health care -</w:t>
      </w:r>
      <w:r w:rsidRPr="006E7C35">
        <w:t xml:space="preserve"> Insurance Products Forecast, and promotions</w:t>
      </w:r>
      <w:r>
        <w:t>.</w:t>
      </w:r>
    </w:p>
    <w:p w:rsidR="0018778D" w:rsidRDefault="0018778D" w:rsidP="0018778D">
      <w:pPr>
        <w:pStyle w:val="Heading2"/>
      </w:pPr>
      <w:r>
        <w:t>PHR | DEC 2009 –MAR 2010</w:t>
      </w:r>
    </w:p>
    <w:p w:rsidR="0018778D" w:rsidRDefault="0018778D" w:rsidP="0018778D">
      <w:pPr>
        <w:pStyle w:val="ListBullet"/>
      </w:pPr>
      <w:r>
        <w:t>Cognizant (CTS) (</w:t>
      </w:r>
      <w:r w:rsidRPr="0018778D">
        <w:t>Krypton Hospital Management system</w:t>
      </w:r>
      <w:r>
        <w:t>)</w:t>
      </w:r>
    </w:p>
    <w:p w:rsidR="0018778D" w:rsidRDefault="0018778D" w:rsidP="0018778D">
      <w:pPr>
        <w:pStyle w:val="ListBullet"/>
      </w:pPr>
      <w:r w:rsidRPr="0018778D">
        <w:t xml:space="preserve">C#, </w:t>
      </w:r>
      <w:r>
        <w:t>WPF</w:t>
      </w:r>
      <w:r w:rsidRPr="0018778D">
        <w:t>,</w:t>
      </w:r>
      <w:r w:rsidR="00855AA4">
        <w:t xml:space="preserve"> </w:t>
      </w:r>
      <w:r w:rsidRPr="0018778D">
        <w:t>SQL Server 2008, SSIS/SSRS</w:t>
      </w:r>
      <w:r>
        <w:t>, Visual Studio 2008</w:t>
      </w:r>
      <w:r w:rsidRPr="00D40911">
        <w:t>,  Crystal Report XI, Multithreading</w:t>
      </w:r>
      <w:r>
        <w:t>, Team city, .NET,</w:t>
      </w:r>
      <w:r w:rsidRPr="0018778D">
        <w:t xml:space="preserve"> Web Services</w:t>
      </w:r>
      <w:r w:rsidR="00855AA4">
        <w:t xml:space="preserve">, SharePoint </w:t>
      </w:r>
      <w:r w:rsidR="00855AA4" w:rsidRPr="0018778D">
        <w:t xml:space="preserve"> </w:t>
      </w:r>
      <w:r w:rsidR="00855AA4">
        <w:t>and Silver light</w:t>
      </w:r>
    </w:p>
    <w:p w:rsidR="0018778D" w:rsidRDefault="0018778D" w:rsidP="00663B89">
      <w:pPr>
        <w:pStyle w:val="ListBullet"/>
      </w:pPr>
      <w:r>
        <w:t xml:space="preserve">Life and Health care </w:t>
      </w:r>
    </w:p>
    <w:p w:rsidR="0018778D" w:rsidRDefault="0018778D" w:rsidP="0018778D">
      <w:pPr>
        <w:pStyle w:val="Heading2"/>
      </w:pPr>
      <w:r>
        <w:lastRenderedPageBreak/>
        <w:t>LOTUS | MAR 2009 –DEC 2009</w:t>
      </w:r>
    </w:p>
    <w:p w:rsidR="0018778D" w:rsidRDefault="0018778D" w:rsidP="0018778D">
      <w:pPr>
        <w:pStyle w:val="ListBullet"/>
      </w:pPr>
      <w:r>
        <w:t>UST Global (Safeway, USA)</w:t>
      </w:r>
    </w:p>
    <w:p w:rsidR="0018778D" w:rsidRDefault="0018778D" w:rsidP="0018778D">
      <w:pPr>
        <w:pStyle w:val="ListBullet"/>
      </w:pPr>
      <w:r>
        <w:t>Visual Studio 2008</w:t>
      </w:r>
      <w:r w:rsidRPr="00D40911">
        <w:t>, C# WINFORM, Oracle 9i, Crystal Report XI, Multithreading</w:t>
      </w:r>
      <w:r>
        <w:t>, Team city, .NET,</w:t>
      </w:r>
      <w:r w:rsidRPr="0018778D">
        <w:t xml:space="preserve"> Web Services</w:t>
      </w:r>
    </w:p>
    <w:p w:rsidR="0018778D" w:rsidRDefault="0018778D" w:rsidP="0018778D">
      <w:pPr>
        <w:pStyle w:val="ListBullet"/>
      </w:pPr>
      <w:r>
        <w:t xml:space="preserve">Retail -Inventory Management, Forecasting </w:t>
      </w:r>
    </w:p>
    <w:p w:rsidR="00D40911" w:rsidRDefault="00D40911" w:rsidP="00D40911">
      <w:pPr>
        <w:pStyle w:val="Heading2"/>
      </w:pPr>
      <w:r>
        <w:t xml:space="preserve">Alics </w:t>
      </w:r>
      <w:r w:rsidRPr="00D40911">
        <w:t>Advance Life income and compensation system</w:t>
      </w:r>
      <w:r>
        <w:t> | AUG 2007 –MAR 2009</w:t>
      </w:r>
    </w:p>
    <w:p w:rsidR="00D40911" w:rsidRDefault="00D40911" w:rsidP="00D40911">
      <w:pPr>
        <w:pStyle w:val="ListBullet"/>
      </w:pPr>
      <w:r>
        <w:t>UST Global (</w:t>
      </w:r>
      <w:r w:rsidR="006E7C35">
        <w:t>WellPoint</w:t>
      </w:r>
      <w:r>
        <w:t>, USA)</w:t>
      </w:r>
    </w:p>
    <w:p w:rsidR="00D40911" w:rsidRDefault="00D40911" w:rsidP="00D40911">
      <w:pPr>
        <w:pStyle w:val="ListBullet"/>
      </w:pPr>
      <w:r w:rsidRPr="00D40911">
        <w:t>Visual Studio 2005, C# WINFORM, Oracle 9i, Crystal Report XI, Multithreading</w:t>
      </w:r>
      <w:r>
        <w:t>, VSS, .NET</w:t>
      </w:r>
    </w:p>
    <w:p w:rsidR="00D40911" w:rsidRDefault="0018778D" w:rsidP="00D40911">
      <w:pPr>
        <w:pStyle w:val="ListBullet"/>
      </w:pPr>
      <w:r>
        <w:t>Health Care-</w:t>
      </w:r>
      <w:r w:rsidR="00D40911" w:rsidRPr="00D40911">
        <w:t xml:space="preserve">Life </w:t>
      </w:r>
      <w:r w:rsidR="00D40911">
        <w:t xml:space="preserve">Insurance </w:t>
      </w:r>
      <w:r w:rsidR="00D40911" w:rsidRPr="00D40911">
        <w:t>claims, waiver,</w:t>
      </w:r>
      <w:r w:rsidR="00D40911">
        <w:t xml:space="preserve"> Claim processing</w:t>
      </w:r>
      <w:r w:rsidR="00D40911" w:rsidRPr="00D40911">
        <w:t xml:space="preserve"> and SIB</w:t>
      </w:r>
    </w:p>
    <w:p w:rsidR="00663B89" w:rsidRDefault="00D40911" w:rsidP="00663B89">
      <w:pPr>
        <w:pStyle w:val="Heading2"/>
      </w:pPr>
      <w:r>
        <w:t>Client Tracker</w:t>
      </w:r>
      <w:r w:rsidR="00663B89">
        <w:t> | </w:t>
      </w:r>
      <w:r>
        <w:t>dec 2006 –juL 2007</w:t>
      </w:r>
    </w:p>
    <w:p w:rsidR="00663B89" w:rsidRDefault="00D40911" w:rsidP="00663B89">
      <w:pPr>
        <w:pStyle w:val="ListBullet"/>
      </w:pPr>
      <w:r>
        <w:t>UST Global (</w:t>
      </w:r>
      <w:r w:rsidR="006E7C35">
        <w:t>WellPoint</w:t>
      </w:r>
      <w:r>
        <w:t>, USA)</w:t>
      </w:r>
    </w:p>
    <w:p w:rsidR="00D40911" w:rsidRDefault="00D40911" w:rsidP="00D40911">
      <w:pPr>
        <w:pStyle w:val="ListBullet"/>
      </w:pPr>
      <w:r>
        <w:t xml:space="preserve">C# , ASP.NET 2, </w:t>
      </w:r>
      <w:r w:rsidRPr="00D40911">
        <w:t>SQL Server 2005, SSIS/SSR</w:t>
      </w:r>
      <w:r>
        <w:t>S</w:t>
      </w:r>
    </w:p>
    <w:p w:rsidR="00D40911" w:rsidRDefault="00D40911" w:rsidP="00D40911">
      <w:pPr>
        <w:pStyle w:val="ListBullet"/>
      </w:pPr>
      <w:r>
        <w:t>Client data Analysis and activity usage</w:t>
      </w:r>
    </w:p>
    <w:p w:rsidR="00663B89" w:rsidRDefault="00663B89" w:rsidP="00663B89">
      <w:pPr>
        <w:pStyle w:val="ListBullet"/>
        <w:numPr>
          <w:ilvl w:val="0"/>
          <w:numId w:val="0"/>
        </w:numPr>
        <w:ind w:left="216" w:hanging="216"/>
      </w:pPr>
    </w:p>
    <w:sectPr w:rsidR="00663B89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6C3" w:rsidRDefault="002376C3">
      <w:pPr>
        <w:spacing w:after="0"/>
      </w:pPr>
      <w:r>
        <w:separator/>
      </w:r>
    </w:p>
  </w:endnote>
  <w:endnote w:type="continuationSeparator" w:id="0">
    <w:p w:rsidR="002376C3" w:rsidRDefault="002376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B7B1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6C3" w:rsidRDefault="002376C3">
      <w:pPr>
        <w:spacing w:after="0"/>
      </w:pPr>
      <w:r>
        <w:separator/>
      </w:r>
    </w:p>
  </w:footnote>
  <w:footnote w:type="continuationSeparator" w:id="0">
    <w:p w:rsidR="002376C3" w:rsidRDefault="002376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603FF4"/>
    <w:multiLevelType w:val="hybridMultilevel"/>
    <w:tmpl w:val="09B029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5D5E386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E81251"/>
    <w:multiLevelType w:val="hybridMultilevel"/>
    <w:tmpl w:val="CA40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113CB1"/>
    <w:multiLevelType w:val="hybridMultilevel"/>
    <w:tmpl w:val="26C261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6170FE9"/>
    <w:multiLevelType w:val="hybridMultilevel"/>
    <w:tmpl w:val="FEF476B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94D60"/>
    <w:multiLevelType w:val="hybridMultilevel"/>
    <w:tmpl w:val="8CD43B5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12"/>
  </w:num>
  <w:num w:numId="25">
    <w:abstractNumId w:val="23"/>
  </w:num>
  <w:num w:numId="26">
    <w:abstractNumId w:val="20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A"/>
    <w:rsid w:val="00006A03"/>
    <w:rsid w:val="00015C8A"/>
    <w:rsid w:val="000A4F59"/>
    <w:rsid w:val="00141A4C"/>
    <w:rsid w:val="0018778D"/>
    <w:rsid w:val="001B29CF"/>
    <w:rsid w:val="001D0682"/>
    <w:rsid w:val="001F49E5"/>
    <w:rsid w:val="002376C3"/>
    <w:rsid w:val="0028220F"/>
    <w:rsid w:val="00286B8A"/>
    <w:rsid w:val="002C1CA7"/>
    <w:rsid w:val="002E3929"/>
    <w:rsid w:val="00356C14"/>
    <w:rsid w:val="003A23A3"/>
    <w:rsid w:val="00401778"/>
    <w:rsid w:val="00474AA3"/>
    <w:rsid w:val="00524272"/>
    <w:rsid w:val="005D62A3"/>
    <w:rsid w:val="005E5132"/>
    <w:rsid w:val="00617B26"/>
    <w:rsid w:val="006270A9"/>
    <w:rsid w:val="00663B89"/>
    <w:rsid w:val="00675956"/>
    <w:rsid w:val="00681034"/>
    <w:rsid w:val="006E7C35"/>
    <w:rsid w:val="0070079E"/>
    <w:rsid w:val="007A7208"/>
    <w:rsid w:val="00806616"/>
    <w:rsid w:val="00816216"/>
    <w:rsid w:val="0085136E"/>
    <w:rsid w:val="00855AA4"/>
    <w:rsid w:val="00867C9A"/>
    <w:rsid w:val="0087734B"/>
    <w:rsid w:val="009B7B13"/>
    <w:rsid w:val="009D5933"/>
    <w:rsid w:val="00A37C00"/>
    <w:rsid w:val="00A41268"/>
    <w:rsid w:val="00BD768D"/>
    <w:rsid w:val="00C33AF6"/>
    <w:rsid w:val="00C4551E"/>
    <w:rsid w:val="00C61F8E"/>
    <w:rsid w:val="00D40911"/>
    <w:rsid w:val="00DB253D"/>
    <w:rsid w:val="00DC7917"/>
    <w:rsid w:val="00DE5CE7"/>
    <w:rsid w:val="00E30B81"/>
    <w:rsid w:val="00E52E2D"/>
    <w:rsid w:val="00E74A1B"/>
    <w:rsid w:val="00E8375F"/>
    <w:rsid w:val="00E83E4B"/>
    <w:rsid w:val="00EA5792"/>
    <w:rsid w:val="00EF6A8A"/>
    <w:rsid w:val="00F00B10"/>
    <w:rsid w:val="00F02EC1"/>
    <w:rsid w:val="00F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A999F-CF53-4543-A8BC-9813A6AA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Emphasis">
    <w:name w:val="Emphasis"/>
    <w:basedOn w:val="DefaultParagraphFont"/>
    <w:uiPriority w:val="20"/>
    <w:qFormat/>
    <w:rsid w:val="00EA579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C3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ur-bhargava-492269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E2EBC2B1E4DD9B6FA2CB5985CD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D4604-AC0D-45A2-9C7A-9F3CFC013B63}"/>
      </w:docPartPr>
      <w:docPartBody>
        <w:p w:rsidR="00E63E6F" w:rsidRDefault="00477C84">
          <w:pPr>
            <w:pStyle w:val="D69E2EBC2B1E4DD9B6FA2CB5985CD791"/>
          </w:pPr>
          <w:r>
            <w:t>Education</w:t>
          </w:r>
        </w:p>
      </w:docPartBody>
    </w:docPart>
    <w:docPart>
      <w:docPartPr>
        <w:name w:val="00F750A7B107478496477863B760B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2AA01-021B-4893-BC39-D065B732E1A6}"/>
      </w:docPartPr>
      <w:docPartBody>
        <w:p w:rsidR="00E16B14" w:rsidRDefault="00E63E6F" w:rsidP="00E63E6F">
          <w:pPr>
            <w:pStyle w:val="00F750A7B107478496477863B760B626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84"/>
    <w:rsid w:val="00477C84"/>
    <w:rsid w:val="004D47CF"/>
    <w:rsid w:val="00765DD9"/>
    <w:rsid w:val="00C96F80"/>
    <w:rsid w:val="00D44360"/>
    <w:rsid w:val="00E16B14"/>
    <w:rsid w:val="00E6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5D2396A0B0482893066CB5D9CBA2C5">
    <w:name w:val="665D2396A0B0482893066CB5D9CBA2C5"/>
  </w:style>
  <w:style w:type="paragraph" w:customStyle="1" w:styleId="E43C3D3FDC9B4BB6AEDF8F8821934B08">
    <w:name w:val="E43C3D3FDC9B4BB6AEDF8F8821934B08"/>
  </w:style>
  <w:style w:type="paragraph" w:customStyle="1" w:styleId="9120E8D8C2234A2C924A26D46592BFCF">
    <w:name w:val="9120E8D8C2234A2C924A26D46592BFCF"/>
  </w:style>
  <w:style w:type="paragraph" w:customStyle="1" w:styleId="AD281D021514418192606BEC6B4A7B0D">
    <w:name w:val="AD281D021514418192606BEC6B4A7B0D"/>
  </w:style>
  <w:style w:type="paragraph" w:customStyle="1" w:styleId="4DA02170BF5F49758FEACE39AA1FEC50">
    <w:name w:val="4DA02170BF5F49758FEACE39AA1FEC50"/>
  </w:style>
  <w:style w:type="paragraph" w:customStyle="1" w:styleId="3A3562CD08924F639EC7D460711C77D2">
    <w:name w:val="3A3562CD08924F639EC7D460711C77D2"/>
  </w:style>
  <w:style w:type="paragraph" w:customStyle="1" w:styleId="D69E2EBC2B1E4DD9B6FA2CB5985CD791">
    <w:name w:val="D69E2EBC2B1E4DD9B6FA2CB5985CD791"/>
  </w:style>
  <w:style w:type="paragraph" w:customStyle="1" w:styleId="5C3C14811418467EB560BA0DA3693E23">
    <w:name w:val="5C3C14811418467EB560BA0DA3693E23"/>
  </w:style>
  <w:style w:type="paragraph" w:customStyle="1" w:styleId="3D2381DFEBB44E44A3EA931B7814B1D4">
    <w:name w:val="3D2381DFEBB44E44A3EA931B7814B1D4"/>
  </w:style>
  <w:style w:type="paragraph" w:customStyle="1" w:styleId="6BD152F8A0E84714BFCAF866C7E8111E">
    <w:name w:val="6BD152F8A0E84714BFCAF866C7E8111E"/>
  </w:style>
  <w:style w:type="paragraph" w:customStyle="1" w:styleId="B7CC9FD9B763432481D916F7EB9C2A98">
    <w:name w:val="B7CC9FD9B763432481D916F7EB9C2A98"/>
  </w:style>
  <w:style w:type="paragraph" w:customStyle="1" w:styleId="6E9B0CB269C84545AECAC1C013B0E8B6">
    <w:name w:val="6E9B0CB269C84545AECAC1C013B0E8B6"/>
  </w:style>
  <w:style w:type="paragraph" w:customStyle="1" w:styleId="AD4D82C80C784C51BBE592B2311E2743">
    <w:name w:val="AD4D82C80C784C51BBE592B2311E2743"/>
  </w:style>
  <w:style w:type="paragraph" w:customStyle="1" w:styleId="AB11897D268E44FEA70E843CB8D03779">
    <w:name w:val="AB11897D268E44FEA70E843CB8D03779"/>
  </w:style>
  <w:style w:type="paragraph" w:customStyle="1" w:styleId="63BD6C4632AC4206B9D378FB11715631">
    <w:name w:val="63BD6C4632AC4206B9D378FB11715631"/>
  </w:style>
  <w:style w:type="paragraph" w:customStyle="1" w:styleId="226C6B2ADD314BF0B43149889B9BF553">
    <w:name w:val="226C6B2ADD314BF0B43149889B9BF553"/>
  </w:style>
  <w:style w:type="paragraph" w:customStyle="1" w:styleId="90093CA51DC345B088FDD9BCCC9ACA00">
    <w:name w:val="90093CA51DC345B088FDD9BCCC9ACA00"/>
  </w:style>
  <w:style w:type="paragraph" w:customStyle="1" w:styleId="A3EA666261E547CA8473C7D09D4BFDEB">
    <w:name w:val="A3EA666261E547CA8473C7D09D4BFDEB"/>
  </w:style>
  <w:style w:type="paragraph" w:customStyle="1" w:styleId="EABE9B0E8BF247D5BA974A1495A1F0B3">
    <w:name w:val="EABE9B0E8BF247D5BA974A1495A1F0B3"/>
  </w:style>
  <w:style w:type="paragraph" w:customStyle="1" w:styleId="223D12C25CA04074A7DAA3D9EDE9E487">
    <w:name w:val="223D12C25CA04074A7DAA3D9EDE9E487"/>
  </w:style>
  <w:style w:type="paragraph" w:customStyle="1" w:styleId="83E79BEC7D404554827E75AA7428CB4E">
    <w:name w:val="83E79BEC7D404554827E75AA7428CB4E"/>
  </w:style>
  <w:style w:type="paragraph" w:customStyle="1" w:styleId="E4606803EEE44C329A921D73E08465AA">
    <w:name w:val="E4606803EEE44C329A921D73E08465AA"/>
  </w:style>
  <w:style w:type="paragraph" w:customStyle="1" w:styleId="65514AAF2B6748B4A9B48E895A189E20">
    <w:name w:val="65514AAF2B6748B4A9B48E895A189E20"/>
  </w:style>
  <w:style w:type="paragraph" w:customStyle="1" w:styleId="3E2974047D9E4435A2F718C59F173CD8">
    <w:name w:val="3E2974047D9E4435A2F718C59F173CD8"/>
  </w:style>
  <w:style w:type="paragraph" w:customStyle="1" w:styleId="994CFE4406DD4981BE6D5D0D8495B1D6">
    <w:name w:val="994CFE4406DD4981BE6D5D0D8495B1D6"/>
  </w:style>
  <w:style w:type="paragraph" w:customStyle="1" w:styleId="CC3441C2361E42DEB1F905F0215952C8">
    <w:name w:val="CC3441C2361E42DEB1F905F0215952C8"/>
  </w:style>
  <w:style w:type="paragraph" w:customStyle="1" w:styleId="EACB9A76C59A49F0B88692917FD506E5">
    <w:name w:val="EACB9A76C59A49F0B88692917FD506E5"/>
  </w:style>
  <w:style w:type="paragraph" w:customStyle="1" w:styleId="2922CE8FD3364607AF8B62231902D63C">
    <w:name w:val="2922CE8FD3364607AF8B62231902D63C"/>
  </w:style>
  <w:style w:type="paragraph" w:customStyle="1" w:styleId="42C5D6E959F144E5B5D93F00B7D9E370">
    <w:name w:val="42C5D6E959F144E5B5D93F00B7D9E370"/>
  </w:style>
  <w:style w:type="paragraph" w:customStyle="1" w:styleId="6935EC81C39F40259D48B876F055A79B">
    <w:name w:val="6935EC81C39F40259D48B876F055A79B"/>
  </w:style>
  <w:style w:type="paragraph" w:customStyle="1" w:styleId="D7A52C0D10FD43C8B1E506405FF9105F">
    <w:name w:val="D7A52C0D10FD43C8B1E506405FF9105F"/>
  </w:style>
  <w:style w:type="paragraph" w:customStyle="1" w:styleId="D9F473869BC1470CB5C1E3A56B0733D4">
    <w:name w:val="D9F473869BC1470CB5C1E3A56B0733D4"/>
  </w:style>
  <w:style w:type="paragraph" w:customStyle="1" w:styleId="5BCA9219F98C4DD99E3892570B827332">
    <w:name w:val="5BCA9219F98C4DD99E3892570B827332"/>
  </w:style>
  <w:style w:type="paragraph" w:customStyle="1" w:styleId="00F750A7B107478496477863B760B626">
    <w:name w:val="00F750A7B107478496477863B760B626"/>
    <w:rsid w:val="00E63E6F"/>
  </w:style>
  <w:style w:type="paragraph" w:customStyle="1" w:styleId="1F1D5F679FA542E385814BE32062ACA6">
    <w:name w:val="1F1D5F679FA542E385814BE32062ACA6"/>
    <w:rsid w:val="00E63E6F"/>
  </w:style>
  <w:style w:type="paragraph" w:customStyle="1" w:styleId="CCCDC31ABF334BBC923BE5482AD86133">
    <w:name w:val="CCCDC31ABF334BBC923BE5482AD86133"/>
    <w:rsid w:val="00E63E6F"/>
  </w:style>
  <w:style w:type="paragraph" w:customStyle="1" w:styleId="31D930B6098A4EE9BFA75E476C35FE9A">
    <w:name w:val="31D930B6098A4EE9BFA75E476C35FE9A"/>
    <w:rsid w:val="00E63E6F"/>
  </w:style>
  <w:style w:type="paragraph" w:customStyle="1" w:styleId="5A42FE2CF2A34D50B3958D2A5B19B6F5">
    <w:name w:val="5A42FE2CF2A34D50B3958D2A5B19B6F5"/>
    <w:rsid w:val="00E63E6F"/>
  </w:style>
  <w:style w:type="paragraph" w:customStyle="1" w:styleId="DD1803E1478F4843B90B9B9937D56331">
    <w:name w:val="DD1803E1478F4843B90B9B9937D56331"/>
    <w:rsid w:val="00E63E6F"/>
  </w:style>
  <w:style w:type="paragraph" w:customStyle="1" w:styleId="E5A96390275448259A50F83045C239F8">
    <w:name w:val="E5A96390275448259A50F83045C239F8"/>
    <w:rsid w:val="00E63E6F"/>
  </w:style>
  <w:style w:type="paragraph" w:customStyle="1" w:styleId="85FB609AEEAE40C193B81BA861B6F999">
    <w:name w:val="85FB609AEEAE40C193B81BA861B6F999"/>
    <w:rsid w:val="00E63E6F"/>
  </w:style>
  <w:style w:type="paragraph" w:customStyle="1" w:styleId="2937355488F5447CBA20E89DD500E851">
    <w:name w:val="2937355488F5447CBA20E89DD500E851"/>
    <w:rsid w:val="00E63E6F"/>
  </w:style>
  <w:style w:type="paragraph" w:customStyle="1" w:styleId="AFEA87C59CE04110BAAD1133260504E6">
    <w:name w:val="AFEA87C59CE04110BAAD1133260504E6"/>
    <w:rsid w:val="00E63E6F"/>
  </w:style>
  <w:style w:type="paragraph" w:customStyle="1" w:styleId="F565B6A995B94FC79D2CDEC20D97A7D7">
    <w:name w:val="F565B6A995B94FC79D2CDEC20D97A7D7"/>
    <w:rsid w:val="00E63E6F"/>
  </w:style>
  <w:style w:type="paragraph" w:customStyle="1" w:styleId="46D1A8CF27AB48559BF16DFE721AC81A">
    <w:name w:val="46D1A8CF27AB48559BF16DFE721AC81A"/>
    <w:rsid w:val="00E63E6F"/>
  </w:style>
  <w:style w:type="paragraph" w:customStyle="1" w:styleId="8B6B85B406C34C96A0A4AEAE83DCE1A5">
    <w:name w:val="8B6B85B406C34C96A0A4AEAE83DCE1A5"/>
    <w:rsid w:val="00E63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B848-069A-4BA4-98AA-1260197F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276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ankur bhargava</cp:lastModifiedBy>
  <cp:revision>22</cp:revision>
  <dcterms:created xsi:type="dcterms:W3CDTF">2020-01-25T17:57:00Z</dcterms:created>
  <dcterms:modified xsi:type="dcterms:W3CDTF">2020-02-08T20:55:00Z</dcterms:modified>
  <cp:version/>
</cp:coreProperties>
</file>